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225AE" w14:textId="190CC881" w:rsidR="008864A4" w:rsidRDefault="00983F1A" w:rsidP="008864A4">
      <w:pPr>
        <w:pStyle w:val="Title"/>
      </w:pPr>
      <w:r>
        <w:t xml:space="preserve">Lista </w:t>
      </w:r>
      <w:r w:rsidR="00E25E82">
        <w:t xml:space="preserve">Aula </w:t>
      </w:r>
      <w:r w:rsidR="00F45F84">
        <w:t>13</w:t>
      </w:r>
      <w:r w:rsidR="00F94B65">
        <w:t xml:space="preserve"> – </w:t>
      </w:r>
      <w:r w:rsidR="00F45F84">
        <w:t>Computador</w:t>
      </w:r>
    </w:p>
    <w:p w14:paraId="4C02EE63" w14:textId="77777777" w:rsidR="00ED293F" w:rsidRDefault="00ED293F" w:rsidP="00F94B65">
      <w:pPr>
        <w:spacing w:after="0" w:line="240" w:lineRule="auto"/>
        <w:rPr>
          <w:rFonts w:ascii="Verdana" w:hAnsi="Verdana"/>
        </w:rPr>
      </w:pPr>
    </w:p>
    <w:p w14:paraId="6D674001" w14:textId="77777777" w:rsidR="00987811" w:rsidRPr="00A32F0F" w:rsidRDefault="00987811" w:rsidP="00A32F0F">
      <w:pPr>
        <w:spacing w:after="360" w:line="240" w:lineRule="auto"/>
        <w:jc w:val="both"/>
        <w:rPr>
          <w:rFonts w:ascii="Verdana" w:hAnsi="Verdana"/>
        </w:rPr>
      </w:pPr>
    </w:p>
    <w:p w14:paraId="0E06DC2E" w14:textId="17B85D6F" w:rsidR="0090221E" w:rsidRPr="00F10406" w:rsidRDefault="004D38E9" w:rsidP="0090221E">
      <w:pPr>
        <w:pStyle w:val="ListParagraph"/>
        <w:numPr>
          <w:ilvl w:val="0"/>
          <w:numId w:val="16"/>
        </w:numPr>
        <w:spacing w:after="360" w:line="240" w:lineRule="auto"/>
        <w:contextualSpacing w:val="0"/>
        <w:jc w:val="both"/>
        <w:rPr>
          <w:rFonts w:ascii="Verdana" w:hAnsi="Verdana"/>
        </w:rPr>
      </w:pPr>
      <w:r w:rsidRPr="0090221E">
        <w:rPr>
          <w:rFonts w:ascii="Verdana" w:hAnsi="Verdana"/>
        </w:rPr>
        <w:t xml:space="preserve">O que </w:t>
      </w:r>
      <w:r w:rsidR="0090221E" w:rsidRPr="0090221E">
        <w:rPr>
          <w:sz w:val="24"/>
        </w:rPr>
        <w:t>é um PC (</w:t>
      </w:r>
      <w:proofErr w:type="spellStart"/>
      <w:r w:rsidR="0090221E" w:rsidRPr="0090221E">
        <w:rPr>
          <w:sz w:val="24"/>
        </w:rPr>
        <w:t>Program</w:t>
      </w:r>
      <w:proofErr w:type="spellEnd"/>
      <w:r w:rsidR="0090221E" w:rsidRPr="0090221E">
        <w:rPr>
          <w:sz w:val="24"/>
        </w:rPr>
        <w:t xml:space="preserve"> </w:t>
      </w:r>
      <w:proofErr w:type="spellStart"/>
      <w:r w:rsidR="0090221E" w:rsidRPr="0090221E">
        <w:rPr>
          <w:sz w:val="24"/>
        </w:rPr>
        <w:t>Counter</w:t>
      </w:r>
      <w:proofErr w:type="spellEnd"/>
      <w:r w:rsidR="0090221E" w:rsidRPr="0090221E">
        <w:rPr>
          <w:sz w:val="24"/>
        </w:rPr>
        <w:t>) “</w:t>
      </w:r>
      <w:r w:rsidRPr="0090221E">
        <w:rPr>
          <w:rFonts w:ascii="Verdana" w:hAnsi="Verdana"/>
        </w:rPr>
        <w:t>contador de programas</w:t>
      </w:r>
      <w:r w:rsidR="0090221E">
        <w:rPr>
          <w:rFonts w:ascii="Verdana" w:hAnsi="Verdana"/>
        </w:rPr>
        <w:t>”</w:t>
      </w:r>
      <w:r w:rsidRPr="0090221E">
        <w:rPr>
          <w:rFonts w:ascii="Verdana" w:hAnsi="Verdana"/>
        </w:rPr>
        <w:t>, e qual é sua função?</w:t>
      </w:r>
    </w:p>
    <w:p w14:paraId="69005931" w14:textId="6771A654" w:rsidR="004D38E9" w:rsidRPr="00A110FA" w:rsidRDefault="004D38E9" w:rsidP="00A110FA">
      <w:pPr>
        <w:pStyle w:val="ListParagraph"/>
        <w:numPr>
          <w:ilvl w:val="0"/>
          <w:numId w:val="16"/>
        </w:numPr>
        <w:spacing w:after="360" w:line="240" w:lineRule="auto"/>
        <w:contextualSpacing w:val="0"/>
        <w:jc w:val="both"/>
        <w:rPr>
          <w:rFonts w:ascii="Verdana" w:hAnsi="Verdana"/>
        </w:rPr>
      </w:pPr>
      <w:r w:rsidRPr="00A110FA">
        <w:rPr>
          <w:rFonts w:ascii="Verdana" w:hAnsi="Verdana"/>
        </w:rPr>
        <w:t xml:space="preserve">Explique o que significa </w:t>
      </w:r>
      <w:proofErr w:type="gramStart"/>
      <w:r w:rsidR="0090221E">
        <w:rPr>
          <w:rFonts w:ascii="Verdana" w:hAnsi="Verdana"/>
        </w:rPr>
        <w:t>FETCH</w:t>
      </w:r>
      <w:r w:rsidR="0090221E" w:rsidRPr="00A110FA">
        <w:rPr>
          <w:rFonts w:ascii="Verdana" w:hAnsi="Verdana"/>
        </w:rPr>
        <w:t xml:space="preserve"> </w:t>
      </w:r>
      <w:r w:rsidR="0090221E">
        <w:rPr>
          <w:rFonts w:ascii="Verdana" w:hAnsi="Verdana"/>
        </w:rPr>
        <w:t xml:space="preserve"> </w:t>
      </w:r>
      <w:r w:rsidRPr="00A110FA">
        <w:rPr>
          <w:rFonts w:ascii="Verdana" w:hAnsi="Verdana"/>
        </w:rPr>
        <w:t>"</w:t>
      </w:r>
      <w:proofErr w:type="gramEnd"/>
      <w:r w:rsidRPr="00A110FA">
        <w:rPr>
          <w:rFonts w:ascii="Verdana" w:hAnsi="Verdana"/>
        </w:rPr>
        <w:t>buscar uma instrução".</w:t>
      </w:r>
    </w:p>
    <w:p w14:paraId="0BAAA885" w14:textId="38398742" w:rsidR="004D38E9" w:rsidRPr="00A110FA" w:rsidRDefault="004D38E9" w:rsidP="00A110FA">
      <w:pPr>
        <w:pStyle w:val="ListParagraph"/>
        <w:numPr>
          <w:ilvl w:val="0"/>
          <w:numId w:val="16"/>
        </w:numPr>
        <w:spacing w:after="360" w:line="240" w:lineRule="auto"/>
        <w:contextualSpacing w:val="0"/>
        <w:jc w:val="both"/>
        <w:rPr>
          <w:rFonts w:ascii="Verdana" w:hAnsi="Verdana"/>
        </w:rPr>
      </w:pPr>
      <w:r w:rsidRPr="00A110FA">
        <w:rPr>
          <w:rFonts w:ascii="Verdana" w:hAnsi="Verdana"/>
        </w:rPr>
        <w:t>Explique o que significa "decodificar e instruir".</w:t>
      </w:r>
    </w:p>
    <w:p w14:paraId="6042E51D" w14:textId="002312A2" w:rsidR="0090221E" w:rsidRPr="00F10406" w:rsidRDefault="004D38E9" w:rsidP="0090221E">
      <w:pPr>
        <w:pStyle w:val="ListParagraph"/>
        <w:numPr>
          <w:ilvl w:val="0"/>
          <w:numId w:val="16"/>
        </w:numPr>
        <w:spacing w:after="360" w:line="240" w:lineRule="auto"/>
        <w:contextualSpacing w:val="0"/>
        <w:jc w:val="both"/>
        <w:rPr>
          <w:rFonts w:ascii="Verdana" w:hAnsi="Verdana"/>
        </w:rPr>
      </w:pPr>
      <w:r w:rsidRPr="00F10406">
        <w:rPr>
          <w:rFonts w:ascii="Verdana" w:hAnsi="Verdana"/>
        </w:rPr>
        <w:t xml:space="preserve">Compare e contraste </w:t>
      </w:r>
      <w:r w:rsidR="00791A9C">
        <w:rPr>
          <w:rFonts w:ascii="Verdana" w:hAnsi="Verdana"/>
        </w:rPr>
        <w:t xml:space="preserve">memória </w:t>
      </w:r>
      <w:r w:rsidRPr="00F10406">
        <w:rPr>
          <w:rFonts w:ascii="Verdana" w:hAnsi="Verdana"/>
        </w:rPr>
        <w:t>RAM e memória ROM.</w:t>
      </w:r>
    </w:p>
    <w:p w14:paraId="16E521F3" w14:textId="6EA7E366" w:rsidR="00F10406" w:rsidRPr="00F10406" w:rsidRDefault="004D38E9" w:rsidP="00F10406">
      <w:pPr>
        <w:pStyle w:val="ListParagraph"/>
        <w:numPr>
          <w:ilvl w:val="0"/>
          <w:numId w:val="16"/>
        </w:numPr>
        <w:spacing w:after="360" w:line="240" w:lineRule="auto"/>
        <w:contextualSpacing w:val="0"/>
        <w:jc w:val="both"/>
        <w:rPr>
          <w:rFonts w:ascii="Verdana" w:hAnsi="Verdana"/>
        </w:rPr>
      </w:pPr>
      <w:r w:rsidRPr="0090221E">
        <w:rPr>
          <w:rFonts w:ascii="Verdana" w:hAnsi="Verdana"/>
        </w:rPr>
        <w:t>Quantos locais de memória diferentes um processador de 16 bits pode acessar?</w:t>
      </w:r>
    </w:p>
    <w:p w14:paraId="39CBA5BC" w14:textId="45C67941" w:rsidR="00F10406" w:rsidRPr="00F10406" w:rsidRDefault="004D38E9" w:rsidP="00F10406">
      <w:pPr>
        <w:pStyle w:val="ListParagraph"/>
        <w:numPr>
          <w:ilvl w:val="0"/>
          <w:numId w:val="16"/>
        </w:numPr>
        <w:spacing w:after="360" w:line="240" w:lineRule="auto"/>
        <w:contextualSpacing w:val="0"/>
        <w:jc w:val="both"/>
        <w:rPr>
          <w:rFonts w:ascii="Verdana" w:hAnsi="Verdana"/>
        </w:rPr>
      </w:pPr>
      <w:r w:rsidRPr="00A110FA">
        <w:rPr>
          <w:rFonts w:ascii="Verdana" w:hAnsi="Verdana"/>
        </w:rPr>
        <w:t xml:space="preserve">Por que um </w:t>
      </w:r>
      <w:r w:rsidR="0090221E">
        <w:rPr>
          <w:rFonts w:ascii="Verdana" w:hAnsi="Verdana"/>
        </w:rPr>
        <w:t>clock</w:t>
      </w:r>
      <w:r w:rsidRPr="00A110FA">
        <w:rPr>
          <w:rFonts w:ascii="Verdana" w:hAnsi="Verdana"/>
        </w:rPr>
        <w:t xml:space="preserve"> mais rápido nem sempre é melhor?</w:t>
      </w:r>
      <w:r w:rsidR="00A110FA">
        <w:rPr>
          <w:rFonts w:ascii="Verdana" w:hAnsi="Verdana"/>
        </w:rPr>
        <w:t xml:space="preserve"> Quer dizer que qualquer tipo de processador é sempre mais rápido que outro tipo se este tiver um clock superior?</w:t>
      </w:r>
    </w:p>
    <w:p w14:paraId="5C0228CF" w14:textId="0B851B28" w:rsidR="004D38E9" w:rsidRPr="0090221E" w:rsidRDefault="004D38E9" w:rsidP="0090221E">
      <w:pPr>
        <w:pStyle w:val="ListParagraph"/>
        <w:numPr>
          <w:ilvl w:val="0"/>
          <w:numId w:val="16"/>
        </w:numPr>
        <w:spacing w:after="0" w:line="240" w:lineRule="auto"/>
        <w:rPr>
          <w:sz w:val="28"/>
        </w:rPr>
      </w:pPr>
      <w:r w:rsidRPr="0090221E">
        <w:rPr>
          <w:sz w:val="28"/>
        </w:rPr>
        <w:t>O que é uma GPU?</w:t>
      </w:r>
    </w:p>
    <w:p w14:paraId="6F1ACA83" w14:textId="77777777" w:rsidR="00CE109B" w:rsidRDefault="00CE109B" w:rsidP="00CE109B">
      <w:pPr>
        <w:pStyle w:val="ListParagraph"/>
        <w:numPr>
          <w:ilvl w:val="0"/>
          <w:numId w:val="40"/>
        </w:numPr>
        <w:spacing w:after="0" w:line="240" w:lineRule="auto"/>
        <w:rPr>
          <w:sz w:val="24"/>
        </w:rPr>
      </w:pPr>
      <w:r>
        <w:rPr>
          <w:sz w:val="24"/>
        </w:rPr>
        <w:t>Um computador pessoal.</w:t>
      </w:r>
    </w:p>
    <w:p w14:paraId="71D7FF98" w14:textId="77777777" w:rsidR="00CE109B" w:rsidRDefault="00CE109B" w:rsidP="00CE109B">
      <w:pPr>
        <w:pStyle w:val="ListParagraph"/>
        <w:numPr>
          <w:ilvl w:val="0"/>
          <w:numId w:val="40"/>
        </w:numPr>
        <w:spacing w:after="0" w:line="240" w:lineRule="auto"/>
        <w:rPr>
          <w:sz w:val="24"/>
        </w:rPr>
      </w:pPr>
      <w:r>
        <w:rPr>
          <w:sz w:val="24"/>
        </w:rPr>
        <w:t>Um registrador que conta quantos programas estão na CPU.</w:t>
      </w:r>
    </w:p>
    <w:p w14:paraId="06755BBD" w14:textId="29801F1C" w:rsidR="00CE109B" w:rsidRDefault="00CE109B" w:rsidP="00CE109B">
      <w:pPr>
        <w:pStyle w:val="ListParagraph"/>
        <w:numPr>
          <w:ilvl w:val="0"/>
          <w:numId w:val="40"/>
        </w:numPr>
        <w:spacing w:after="0" w:line="240" w:lineRule="auto"/>
        <w:rPr>
          <w:sz w:val="24"/>
        </w:rPr>
      </w:pPr>
      <w:r>
        <w:rPr>
          <w:sz w:val="24"/>
        </w:rPr>
        <w:t xml:space="preserve">Um registrado que indica a posição na memória de </w:t>
      </w:r>
      <w:r w:rsidR="004A1B35">
        <w:rPr>
          <w:sz w:val="24"/>
        </w:rPr>
        <w:t>próxima instrução.</w:t>
      </w:r>
    </w:p>
    <w:p w14:paraId="6DE2399E" w14:textId="042481B7" w:rsidR="00AD2764" w:rsidRDefault="00CE109B" w:rsidP="00F10406">
      <w:pPr>
        <w:pStyle w:val="ListParagraph"/>
        <w:numPr>
          <w:ilvl w:val="0"/>
          <w:numId w:val="40"/>
        </w:numPr>
        <w:spacing w:after="0" w:line="240" w:lineRule="auto"/>
        <w:rPr>
          <w:sz w:val="24"/>
        </w:rPr>
      </w:pPr>
      <w:r>
        <w:rPr>
          <w:sz w:val="24"/>
        </w:rPr>
        <w:t>Um contador de quantas linhas um programa em Assembly possui.</w:t>
      </w:r>
    </w:p>
    <w:p w14:paraId="07910C65" w14:textId="77777777" w:rsidR="00F10406" w:rsidRPr="00F10406" w:rsidRDefault="00F10406" w:rsidP="00F10406">
      <w:pPr>
        <w:spacing w:after="0" w:line="240" w:lineRule="auto"/>
        <w:rPr>
          <w:sz w:val="24"/>
        </w:rPr>
      </w:pPr>
    </w:p>
    <w:p w14:paraId="748CF5FE" w14:textId="2E4D59EC" w:rsidR="00D85DAD" w:rsidRDefault="00D85DAD" w:rsidP="00F10406">
      <w:pPr>
        <w:pStyle w:val="ListParagraph"/>
        <w:numPr>
          <w:ilvl w:val="0"/>
          <w:numId w:val="16"/>
        </w:numPr>
        <w:spacing w:after="360" w:line="240" w:lineRule="auto"/>
        <w:contextualSpacing w:val="0"/>
        <w:jc w:val="both"/>
        <w:rPr>
          <w:rFonts w:ascii="Verdana" w:hAnsi="Verdana"/>
        </w:rPr>
      </w:pPr>
      <w:r w:rsidRPr="001C6DF0">
        <w:rPr>
          <w:rFonts w:ascii="Verdana" w:hAnsi="Verdana"/>
        </w:rPr>
        <w:t xml:space="preserve">Em 1969 a Intel projetou um conjunto de quatro chips (MCS-4): </w:t>
      </w:r>
      <w:r w:rsidR="00F10406">
        <w:rPr>
          <w:rFonts w:ascii="Verdana" w:hAnsi="Verdana"/>
        </w:rPr>
        <w:t>4001, 4002</w:t>
      </w:r>
      <w:r w:rsidRPr="001C6DF0">
        <w:rPr>
          <w:rFonts w:ascii="Verdana" w:hAnsi="Verdana"/>
        </w:rPr>
        <w:t xml:space="preserve">, </w:t>
      </w:r>
      <w:r w:rsidR="00F10406">
        <w:rPr>
          <w:rFonts w:ascii="Verdana" w:hAnsi="Verdana"/>
        </w:rPr>
        <w:t>4003 e 4004</w:t>
      </w:r>
      <w:r w:rsidRPr="001C6DF0">
        <w:rPr>
          <w:rFonts w:ascii="Verdana" w:hAnsi="Verdana"/>
        </w:rPr>
        <w:t xml:space="preserve">. Descreva </w:t>
      </w:r>
      <w:r w:rsidR="00F10406">
        <w:rPr>
          <w:rFonts w:ascii="Verdana" w:hAnsi="Verdana"/>
        </w:rPr>
        <w:t xml:space="preserve">em uma linha </w:t>
      </w:r>
      <w:r w:rsidRPr="001C6DF0">
        <w:rPr>
          <w:rFonts w:ascii="Verdana" w:hAnsi="Verdana"/>
        </w:rPr>
        <w:t>cada um desses chips e como eles podem ser usados.</w:t>
      </w:r>
    </w:p>
    <w:p w14:paraId="590B3BED" w14:textId="77777777" w:rsidR="00F10406" w:rsidRPr="00F10406" w:rsidRDefault="00F10406" w:rsidP="00F10406">
      <w:pPr>
        <w:pStyle w:val="ListParagraph"/>
        <w:numPr>
          <w:ilvl w:val="0"/>
          <w:numId w:val="16"/>
        </w:numPr>
        <w:spacing w:after="360" w:line="240" w:lineRule="auto"/>
        <w:contextualSpacing w:val="0"/>
        <w:jc w:val="both"/>
        <w:rPr>
          <w:rFonts w:ascii="Verdana" w:hAnsi="Verdana"/>
        </w:rPr>
      </w:pPr>
      <w:r w:rsidRPr="00F10406">
        <w:rPr>
          <w:rFonts w:ascii="Verdana" w:hAnsi="Verdana"/>
        </w:rPr>
        <w:t>Qual a diferença da ordenação de bytes Big-</w:t>
      </w:r>
      <w:proofErr w:type="spellStart"/>
      <w:r w:rsidRPr="00F10406">
        <w:rPr>
          <w:rFonts w:ascii="Verdana" w:hAnsi="Verdana"/>
        </w:rPr>
        <w:t>Endian</w:t>
      </w:r>
      <w:proofErr w:type="spellEnd"/>
      <w:r w:rsidRPr="00F10406">
        <w:rPr>
          <w:rFonts w:ascii="Verdana" w:hAnsi="Verdana"/>
        </w:rPr>
        <w:t xml:space="preserve"> e Little-</w:t>
      </w:r>
      <w:proofErr w:type="spellStart"/>
      <w:r w:rsidRPr="00F10406">
        <w:rPr>
          <w:rFonts w:ascii="Verdana" w:hAnsi="Verdana"/>
        </w:rPr>
        <w:t>Endian</w:t>
      </w:r>
      <w:proofErr w:type="spellEnd"/>
      <w:r w:rsidRPr="00F10406">
        <w:rPr>
          <w:rFonts w:ascii="Verdana" w:hAnsi="Verdana"/>
        </w:rPr>
        <w:t>?</w:t>
      </w:r>
    </w:p>
    <w:p w14:paraId="73658FC3" w14:textId="77777777" w:rsidR="00F10406" w:rsidRPr="00F10406" w:rsidRDefault="00F10406" w:rsidP="00F10406">
      <w:pPr>
        <w:pStyle w:val="ListParagraph"/>
        <w:numPr>
          <w:ilvl w:val="0"/>
          <w:numId w:val="16"/>
        </w:numPr>
        <w:spacing w:after="360" w:line="240" w:lineRule="auto"/>
        <w:contextualSpacing w:val="0"/>
        <w:jc w:val="both"/>
        <w:rPr>
          <w:rFonts w:ascii="Verdana" w:hAnsi="Verdana"/>
        </w:rPr>
      </w:pPr>
      <w:r w:rsidRPr="00A110FA">
        <w:rPr>
          <w:rFonts w:ascii="Verdana" w:hAnsi="Verdana"/>
        </w:rPr>
        <w:t>O que significa dizer que um processador é de 1,4 GHz?</w:t>
      </w:r>
    </w:p>
    <w:p w14:paraId="3399ADD6" w14:textId="039A2D3C" w:rsidR="003805B2" w:rsidRPr="00785B89" w:rsidRDefault="00F10406" w:rsidP="00785B89">
      <w:pPr>
        <w:pStyle w:val="ListParagraph"/>
        <w:numPr>
          <w:ilvl w:val="0"/>
          <w:numId w:val="16"/>
        </w:numPr>
        <w:spacing w:after="360" w:line="240" w:lineRule="auto"/>
        <w:contextualSpacing w:val="0"/>
        <w:jc w:val="both"/>
        <w:rPr>
          <w:rFonts w:ascii="Verdana" w:hAnsi="Verdana"/>
        </w:rPr>
      </w:pPr>
      <w:r w:rsidRPr="00A110FA">
        <w:rPr>
          <w:rFonts w:ascii="Verdana" w:hAnsi="Verdana"/>
        </w:rPr>
        <w:t>Qual é a função da ALU?</w:t>
      </w:r>
      <w:bookmarkStart w:id="0" w:name="_GoBack"/>
      <w:bookmarkEnd w:id="0"/>
    </w:p>
    <w:sectPr w:rsidR="003805B2" w:rsidRPr="00785B89" w:rsidSect="001E532A">
      <w:headerReference w:type="default" r:id="rId8"/>
      <w:pgSz w:w="12240" w:h="15840"/>
      <w:pgMar w:top="175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F6CFB" w14:textId="77777777" w:rsidR="007B219E" w:rsidRDefault="007B219E" w:rsidP="00A218F4">
      <w:pPr>
        <w:spacing w:after="0" w:line="240" w:lineRule="auto"/>
      </w:pPr>
      <w:r>
        <w:separator/>
      </w:r>
    </w:p>
  </w:endnote>
  <w:endnote w:type="continuationSeparator" w:id="0">
    <w:p w14:paraId="43FD13BF" w14:textId="77777777" w:rsidR="007B219E" w:rsidRDefault="007B219E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22F53" w14:textId="77777777" w:rsidR="007B219E" w:rsidRDefault="007B219E" w:rsidP="00A218F4">
      <w:pPr>
        <w:spacing w:after="0" w:line="240" w:lineRule="auto"/>
      </w:pPr>
      <w:r>
        <w:separator/>
      </w:r>
    </w:p>
  </w:footnote>
  <w:footnote w:type="continuationSeparator" w:id="0">
    <w:p w14:paraId="76147572" w14:textId="77777777" w:rsidR="007B219E" w:rsidRDefault="007B219E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78156" w14:textId="6335430A" w:rsidR="00580EA7" w:rsidRDefault="00580EA7">
    <w:pPr>
      <w:pStyle w:val="Header"/>
      <w:rPr>
        <w:sz w:val="28"/>
        <w:szCs w:val="28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44F7F39" wp14:editId="2F3A1B47">
          <wp:simplePos x="0" y="0"/>
          <wp:positionH relativeFrom="column">
            <wp:posOffset>5238750</wp:posOffset>
          </wp:positionH>
          <wp:positionV relativeFrom="paragraph">
            <wp:posOffset>-199390</wp:posOffset>
          </wp:positionV>
          <wp:extent cx="1205230" cy="539750"/>
          <wp:effectExtent l="0" t="0" r="0" b="0"/>
          <wp:wrapTight wrapText="bothSides">
            <wp:wrapPolygon edited="0">
              <wp:start x="0" y="0"/>
              <wp:lineTo x="0" y="20329"/>
              <wp:lineTo x="20940" y="20329"/>
              <wp:lineTo x="20940" y="0"/>
              <wp:lineTo x="0" y="0"/>
            </wp:wrapPolygon>
          </wp:wrapTight>
          <wp:docPr id="1" name="logo" descr="http://www.insper.org.br/sites/default/files/temaprincipal_logo.png">
            <a:hlinkClick xmlns:a="http://schemas.openxmlformats.org/drawingml/2006/main" r:id="rId1" tooltip="&quot;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http://www.insper.org.br/sites/default/files/temaprincipal_logo.png">
                    <a:hlinkClick r:id="rId1" tooltip="&quot;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3022"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>Engenharia -  Elementos de Sistemas</w:t>
    </w:r>
  </w:p>
  <w:p w14:paraId="479442EE" w14:textId="1DD8795B" w:rsidR="00580EA7" w:rsidRPr="00A218F4" w:rsidRDefault="00580EA7">
    <w:pPr>
      <w:pStyle w:val="Header"/>
      <w:rPr>
        <w:sz w:val="28"/>
        <w:szCs w:val="28"/>
      </w:rPr>
    </w:pPr>
    <w:r>
      <w:rPr>
        <w:sz w:val="28"/>
        <w:szCs w:val="28"/>
      </w:rPr>
      <w:t>Prof. Luciano Soares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4ADB"/>
    <w:multiLevelType w:val="hybridMultilevel"/>
    <w:tmpl w:val="909C3332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91CBA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="Calibri" w:eastAsia="宋体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F6980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="Calibri" w:eastAsia="宋体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9158B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="Calibri" w:eastAsia="宋体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4512D"/>
    <w:multiLevelType w:val="hybridMultilevel"/>
    <w:tmpl w:val="4EC8D8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501756B"/>
    <w:multiLevelType w:val="hybridMultilevel"/>
    <w:tmpl w:val="F77E4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47673"/>
    <w:multiLevelType w:val="hybridMultilevel"/>
    <w:tmpl w:val="2C1C94CA"/>
    <w:lvl w:ilvl="0" w:tplc="07FA68FC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 w:tplc="0D8402D6">
      <w:start w:val="1"/>
      <w:numFmt w:val="lowerLetter"/>
      <w:lvlText w:val="%2."/>
      <w:lvlJc w:val="left"/>
      <w:pPr>
        <w:ind w:left="851" w:hanging="2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845DA"/>
    <w:multiLevelType w:val="hybridMultilevel"/>
    <w:tmpl w:val="F77E4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A07F3A"/>
    <w:multiLevelType w:val="hybridMultilevel"/>
    <w:tmpl w:val="909C3332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E2B3F"/>
    <w:multiLevelType w:val="hybridMultilevel"/>
    <w:tmpl w:val="105AC120"/>
    <w:lvl w:ilvl="0" w:tplc="6BF8686A">
      <w:start w:val="1"/>
      <w:numFmt w:val="decimal"/>
      <w:lvlText w:val="%1"/>
      <w:lvlJc w:val="right"/>
      <w:pPr>
        <w:tabs>
          <w:tab w:val="num" w:pos="397"/>
        </w:tabs>
        <w:ind w:left="0" w:firstLine="227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B44BE"/>
    <w:multiLevelType w:val="hybridMultilevel"/>
    <w:tmpl w:val="909C3332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542C8"/>
    <w:multiLevelType w:val="hybridMultilevel"/>
    <w:tmpl w:val="909C3332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378C6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="Calibri" w:eastAsia="宋体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527E17"/>
    <w:multiLevelType w:val="hybridMultilevel"/>
    <w:tmpl w:val="909C3332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CA0A20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="Calibri" w:eastAsia="宋体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2D4345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="Calibri" w:eastAsia="宋体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760860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="Calibri" w:eastAsia="宋体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54986"/>
    <w:multiLevelType w:val="hybridMultilevel"/>
    <w:tmpl w:val="105AC120"/>
    <w:lvl w:ilvl="0" w:tplc="6BF8686A">
      <w:start w:val="1"/>
      <w:numFmt w:val="decimal"/>
      <w:lvlText w:val="%1"/>
      <w:lvlJc w:val="right"/>
      <w:pPr>
        <w:tabs>
          <w:tab w:val="num" w:pos="397"/>
        </w:tabs>
        <w:ind w:left="0" w:firstLine="227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F5171"/>
    <w:multiLevelType w:val="hybridMultilevel"/>
    <w:tmpl w:val="909C3332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F6E77"/>
    <w:multiLevelType w:val="hybridMultilevel"/>
    <w:tmpl w:val="105AC120"/>
    <w:lvl w:ilvl="0" w:tplc="6BF8686A">
      <w:start w:val="1"/>
      <w:numFmt w:val="decimal"/>
      <w:lvlText w:val="%1"/>
      <w:lvlJc w:val="right"/>
      <w:pPr>
        <w:tabs>
          <w:tab w:val="num" w:pos="397"/>
        </w:tabs>
        <w:ind w:left="0" w:firstLine="227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C90340"/>
    <w:multiLevelType w:val="hybridMultilevel"/>
    <w:tmpl w:val="F77E4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F5149D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="Calibri" w:eastAsia="宋体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7A0C7F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="Calibri" w:eastAsia="宋体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D81675"/>
    <w:multiLevelType w:val="hybridMultilevel"/>
    <w:tmpl w:val="909C3332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367EA0"/>
    <w:multiLevelType w:val="hybridMultilevel"/>
    <w:tmpl w:val="458C7C7E"/>
    <w:lvl w:ilvl="0" w:tplc="6ED8E65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E605595"/>
    <w:multiLevelType w:val="hybridMultilevel"/>
    <w:tmpl w:val="115C3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CF5F4C"/>
    <w:multiLevelType w:val="hybridMultilevel"/>
    <w:tmpl w:val="909C3332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="Calibri" w:eastAsia="宋体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E514F1"/>
    <w:multiLevelType w:val="hybridMultilevel"/>
    <w:tmpl w:val="115C3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9224EB"/>
    <w:multiLevelType w:val="multilevel"/>
    <w:tmpl w:val="0070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DD6BE1"/>
    <w:multiLevelType w:val="hybridMultilevel"/>
    <w:tmpl w:val="F77E4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6B5D49"/>
    <w:multiLevelType w:val="hybridMultilevel"/>
    <w:tmpl w:val="1D54840E"/>
    <w:lvl w:ilvl="0" w:tplc="7B107A34">
      <w:start w:val="1"/>
      <w:numFmt w:val="lowerLetter"/>
      <w:lvlText w:val="(%1)"/>
      <w:lvlJc w:val="left"/>
      <w:pPr>
        <w:ind w:left="720" w:hanging="360"/>
      </w:pPr>
      <w:rPr>
        <w:rFonts w:ascii="Calibri" w:eastAsia="宋体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5602F0"/>
    <w:multiLevelType w:val="hybridMultilevel"/>
    <w:tmpl w:val="F77E4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B5E34"/>
    <w:multiLevelType w:val="hybridMultilevel"/>
    <w:tmpl w:val="F77E4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9"/>
  </w:num>
  <w:num w:numId="14">
    <w:abstractNumId w:val="26"/>
  </w:num>
  <w:num w:numId="15">
    <w:abstractNumId w:val="28"/>
  </w:num>
  <w:num w:numId="16">
    <w:abstractNumId w:val="7"/>
  </w:num>
  <w:num w:numId="17">
    <w:abstractNumId w:val="32"/>
  </w:num>
  <w:num w:numId="18">
    <w:abstractNumId w:val="16"/>
  </w:num>
  <w:num w:numId="19">
    <w:abstractNumId w:val="24"/>
  </w:num>
  <w:num w:numId="20">
    <w:abstractNumId w:val="18"/>
  </w:num>
  <w:num w:numId="21">
    <w:abstractNumId w:val="23"/>
  </w:num>
  <w:num w:numId="22">
    <w:abstractNumId w:val="17"/>
  </w:num>
  <w:num w:numId="23">
    <w:abstractNumId w:val="2"/>
  </w:num>
  <w:num w:numId="24">
    <w:abstractNumId w:val="14"/>
  </w:num>
  <w:num w:numId="25">
    <w:abstractNumId w:val="1"/>
  </w:num>
  <w:num w:numId="26">
    <w:abstractNumId w:val="3"/>
  </w:num>
  <w:num w:numId="27">
    <w:abstractNumId w:val="4"/>
  </w:num>
  <w:num w:numId="28">
    <w:abstractNumId w:val="29"/>
  </w:num>
  <w:num w:numId="29">
    <w:abstractNumId w:val="19"/>
  </w:num>
  <w:num w:numId="30">
    <w:abstractNumId w:val="11"/>
  </w:num>
  <w:num w:numId="31">
    <w:abstractNumId w:val="21"/>
  </w:num>
  <w:num w:numId="32">
    <w:abstractNumId w:val="8"/>
  </w:num>
  <w:num w:numId="33">
    <w:abstractNumId w:val="22"/>
  </w:num>
  <w:num w:numId="34">
    <w:abstractNumId w:val="31"/>
  </w:num>
  <w:num w:numId="35">
    <w:abstractNumId w:val="34"/>
  </w:num>
  <w:num w:numId="36">
    <w:abstractNumId w:val="33"/>
  </w:num>
  <w:num w:numId="37">
    <w:abstractNumId w:val="6"/>
  </w:num>
  <w:num w:numId="38">
    <w:abstractNumId w:val="27"/>
  </w:num>
  <w:num w:numId="39">
    <w:abstractNumId w:val="15"/>
  </w:num>
  <w:num w:numId="40">
    <w:abstractNumId w:val="0"/>
  </w:num>
  <w:num w:numId="41">
    <w:abstractNumId w:val="20"/>
  </w:num>
  <w:num w:numId="42">
    <w:abstractNumId w:val="10"/>
  </w:num>
  <w:num w:numId="43">
    <w:abstractNumId w:val="13"/>
  </w:num>
  <w:num w:numId="44">
    <w:abstractNumId w:val="30"/>
  </w:num>
  <w:num w:numId="45">
    <w:abstractNumId w:val="25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F4"/>
    <w:rsid w:val="000069D0"/>
    <w:rsid w:val="0002258B"/>
    <w:rsid w:val="00061E94"/>
    <w:rsid w:val="000A5AE1"/>
    <w:rsid w:val="000C5AF6"/>
    <w:rsid w:val="000D6C08"/>
    <w:rsid w:val="000D7062"/>
    <w:rsid w:val="001010CE"/>
    <w:rsid w:val="0013726C"/>
    <w:rsid w:val="001627BA"/>
    <w:rsid w:val="001A0778"/>
    <w:rsid w:val="001C6CD9"/>
    <w:rsid w:val="001C6DF0"/>
    <w:rsid w:val="001E532A"/>
    <w:rsid w:val="001F54C9"/>
    <w:rsid w:val="00243FDD"/>
    <w:rsid w:val="00266024"/>
    <w:rsid w:val="0028333B"/>
    <w:rsid w:val="00283935"/>
    <w:rsid w:val="00287BED"/>
    <w:rsid w:val="002E46BE"/>
    <w:rsid w:val="002F40E8"/>
    <w:rsid w:val="00327F01"/>
    <w:rsid w:val="00340AC2"/>
    <w:rsid w:val="0034132C"/>
    <w:rsid w:val="00345082"/>
    <w:rsid w:val="00376C31"/>
    <w:rsid w:val="003805B2"/>
    <w:rsid w:val="00382156"/>
    <w:rsid w:val="003A1735"/>
    <w:rsid w:val="003A4370"/>
    <w:rsid w:val="003B0C2D"/>
    <w:rsid w:val="003B4055"/>
    <w:rsid w:val="003C10EE"/>
    <w:rsid w:val="003D7CCC"/>
    <w:rsid w:val="003E0F65"/>
    <w:rsid w:val="00407B2D"/>
    <w:rsid w:val="004109F6"/>
    <w:rsid w:val="00412286"/>
    <w:rsid w:val="00427955"/>
    <w:rsid w:val="00431A1E"/>
    <w:rsid w:val="00440091"/>
    <w:rsid w:val="00450777"/>
    <w:rsid w:val="00454157"/>
    <w:rsid w:val="0046078C"/>
    <w:rsid w:val="004617D6"/>
    <w:rsid w:val="00480A2C"/>
    <w:rsid w:val="00485165"/>
    <w:rsid w:val="004A1B35"/>
    <w:rsid w:val="004D38E9"/>
    <w:rsid w:val="005176D5"/>
    <w:rsid w:val="0051793D"/>
    <w:rsid w:val="005252D9"/>
    <w:rsid w:val="00546BC2"/>
    <w:rsid w:val="00580EA7"/>
    <w:rsid w:val="00590D66"/>
    <w:rsid w:val="005967C6"/>
    <w:rsid w:val="00597F7E"/>
    <w:rsid w:val="005E0EAF"/>
    <w:rsid w:val="00600AE6"/>
    <w:rsid w:val="00612235"/>
    <w:rsid w:val="00630B7B"/>
    <w:rsid w:val="00650731"/>
    <w:rsid w:val="006753E7"/>
    <w:rsid w:val="00694AFF"/>
    <w:rsid w:val="006C7E96"/>
    <w:rsid w:val="00701656"/>
    <w:rsid w:val="00703E43"/>
    <w:rsid w:val="00707887"/>
    <w:rsid w:val="00737C76"/>
    <w:rsid w:val="0075472C"/>
    <w:rsid w:val="00785B89"/>
    <w:rsid w:val="00791A9C"/>
    <w:rsid w:val="0079266E"/>
    <w:rsid w:val="007B219E"/>
    <w:rsid w:val="007C0746"/>
    <w:rsid w:val="007E4D83"/>
    <w:rsid w:val="007F7F48"/>
    <w:rsid w:val="00807BD1"/>
    <w:rsid w:val="00821AA9"/>
    <w:rsid w:val="00846F98"/>
    <w:rsid w:val="00861F49"/>
    <w:rsid w:val="008864A4"/>
    <w:rsid w:val="00886D5E"/>
    <w:rsid w:val="008876B3"/>
    <w:rsid w:val="008C7A60"/>
    <w:rsid w:val="008D2F52"/>
    <w:rsid w:val="0090221E"/>
    <w:rsid w:val="009213AE"/>
    <w:rsid w:val="0093420B"/>
    <w:rsid w:val="00934465"/>
    <w:rsid w:val="00962A3D"/>
    <w:rsid w:val="00983F1A"/>
    <w:rsid w:val="00987811"/>
    <w:rsid w:val="00987B2E"/>
    <w:rsid w:val="009A120C"/>
    <w:rsid w:val="009B458E"/>
    <w:rsid w:val="009B489C"/>
    <w:rsid w:val="009C4396"/>
    <w:rsid w:val="009D573B"/>
    <w:rsid w:val="00A110FA"/>
    <w:rsid w:val="00A169D5"/>
    <w:rsid w:val="00A218F4"/>
    <w:rsid w:val="00A32F0F"/>
    <w:rsid w:val="00A45B43"/>
    <w:rsid w:val="00A607AB"/>
    <w:rsid w:val="00AA5EAF"/>
    <w:rsid w:val="00AB7C17"/>
    <w:rsid w:val="00AC547C"/>
    <w:rsid w:val="00AD2764"/>
    <w:rsid w:val="00AE0576"/>
    <w:rsid w:val="00AE2C45"/>
    <w:rsid w:val="00B1184E"/>
    <w:rsid w:val="00B3573C"/>
    <w:rsid w:val="00B368E8"/>
    <w:rsid w:val="00B47486"/>
    <w:rsid w:val="00B66577"/>
    <w:rsid w:val="00B67815"/>
    <w:rsid w:val="00B94595"/>
    <w:rsid w:val="00B95B54"/>
    <w:rsid w:val="00B96498"/>
    <w:rsid w:val="00BC5038"/>
    <w:rsid w:val="00BF781C"/>
    <w:rsid w:val="00C21BEB"/>
    <w:rsid w:val="00C4127C"/>
    <w:rsid w:val="00C57794"/>
    <w:rsid w:val="00C7242F"/>
    <w:rsid w:val="00C808BB"/>
    <w:rsid w:val="00C9747C"/>
    <w:rsid w:val="00CA295B"/>
    <w:rsid w:val="00CA3087"/>
    <w:rsid w:val="00CB3ECD"/>
    <w:rsid w:val="00CB775E"/>
    <w:rsid w:val="00CE109B"/>
    <w:rsid w:val="00CE786A"/>
    <w:rsid w:val="00D434CE"/>
    <w:rsid w:val="00D54379"/>
    <w:rsid w:val="00D85DAD"/>
    <w:rsid w:val="00DB61C3"/>
    <w:rsid w:val="00DC6117"/>
    <w:rsid w:val="00DD47C7"/>
    <w:rsid w:val="00E01F9F"/>
    <w:rsid w:val="00E03D21"/>
    <w:rsid w:val="00E0546E"/>
    <w:rsid w:val="00E25E82"/>
    <w:rsid w:val="00E3771D"/>
    <w:rsid w:val="00E74B7C"/>
    <w:rsid w:val="00E75982"/>
    <w:rsid w:val="00EC268E"/>
    <w:rsid w:val="00ED293F"/>
    <w:rsid w:val="00ED309E"/>
    <w:rsid w:val="00ED5DE2"/>
    <w:rsid w:val="00EE1D07"/>
    <w:rsid w:val="00EF1904"/>
    <w:rsid w:val="00F10406"/>
    <w:rsid w:val="00F16D82"/>
    <w:rsid w:val="00F34FCA"/>
    <w:rsid w:val="00F45F84"/>
    <w:rsid w:val="00F520D2"/>
    <w:rsid w:val="00F61B34"/>
    <w:rsid w:val="00F75193"/>
    <w:rsid w:val="00F94B65"/>
    <w:rsid w:val="00F96B83"/>
    <w:rsid w:val="00FB0150"/>
    <w:rsid w:val="00FB7763"/>
    <w:rsid w:val="00FE2CB4"/>
    <w:rsid w:val="00FF27CA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F72B0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747C"/>
    <w:pPr>
      <w:spacing w:after="160" w:line="300" w:lineRule="auto"/>
    </w:pPr>
    <w:rPr>
      <w:sz w:val="22"/>
      <w:szCs w:val="22"/>
      <w:lang w:val="pt-BR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numPr>
        <w:numId w:val="12"/>
      </w:numPr>
      <w:spacing w:before="360"/>
      <w:outlineLvl w:val="0"/>
    </w:pPr>
    <w:rPr>
      <w:rFonts w:ascii="Calibri Light" w:hAnsi="Calibri Light" w:cs="Times New Roman"/>
      <w:b/>
      <w:bCs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="Calibri Light" w:hAnsi="Calibri Light" w:cs="Times New Roman"/>
      <w:b/>
      <w:bCs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="Calibri Light" w:hAnsi="Calibri Light" w:cs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="Calibri Light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Calibri Light" w:hAnsi="Calibri Light" w:cs="Times New Roman"/>
      <w:color w:val="2525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="Calibri Light" w:hAnsi="Calibri Light" w:cs="Times New Roman"/>
      <w:i/>
      <w:iCs/>
      <w:color w:val="2525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="Calibri Light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Calibri Light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="Calibri Light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="Calibri Light" w:hAnsi="Calibri Light" w:cs="Times New Roman"/>
      <w:smallCaps/>
      <w:color w:val="000000"/>
      <w:sz w:val="56"/>
      <w:szCs w:val="56"/>
    </w:rPr>
  </w:style>
  <w:style w:type="character" w:customStyle="1" w:styleId="TitleChar">
    <w:name w:val="Title Char"/>
    <w:link w:val="Title"/>
    <w:uiPriority w:val="10"/>
    <w:rsid w:val="00600AE6"/>
    <w:rPr>
      <w:rFonts w:ascii="Calibri Light" w:eastAsia="宋体" w:hAnsi="Calibri Light" w:cs="Times New Roman"/>
      <w:smallCaps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/>
      <w:spacing w:val="10"/>
    </w:rPr>
  </w:style>
  <w:style w:type="character" w:customStyle="1" w:styleId="SubtitleChar">
    <w:name w:val="Subtitle Char"/>
    <w:link w:val="Subtitle"/>
    <w:uiPriority w:val="11"/>
    <w:rPr>
      <w:color w:val="5A5A5A"/>
      <w:spacing w:val="10"/>
    </w:rPr>
  </w:style>
  <w:style w:type="character" w:customStyle="1" w:styleId="Heading1Char">
    <w:name w:val="Heading 1 Char"/>
    <w:link w:val="Heading1"/>
    <w:uiPriority w:val="9"/>
    <w:rsid w:val="00600AE6"/>
    <w:rPr>
      <w:rFonts w:ascii="Calibri Light" w:eastAsia="宋体" w:hAnsi="Calibri Light" w:cs="Times New Roman"/>
      <w:b/>
      <w:bCs/>
      <w:smallCaps/>
      <w:color w:val="000000"/>
      <w:sz w:val="36"/>
      <w:szCs w:val="36"/>
      <w:lang w:val="pt-BR"/>
    </w:rPr>
  </w:style>
  <w:style w:type="character" w:customStyle="1" w:styleId="Heading2Char">
    <w:name w:val="Heading 2 Char"/>
    <w:link w:val="Heading2"/>
    <w:uiPriority w:val="9"/>
    <w:rPr>
      <w:rFonts w:ascii="Calibri Light" w:eastAsia="宋体" w:hAnsi="Calibri Light" w:cs="Times New Roman"/>
      <w:b/>
      <w:bCs/>
      <w:smallCap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rPr>
      <w:rFonts w:ascii="Calibri Light" w:eastAsia="宋体" w:hAnsi="Calibri Light" w:cs="Times New Roman"/>
      <w:b/>
      <w:bCs/>
      <w:color w:val="000000"/>
    </w:rPr>
  </w:style>
  <w:style w:type="character" w:customStyle="1" w:styleId="Heading4Char">
    <w:name w:val="Heading 4 Char"/>
    <w:link w:val="Heading4"/>
    <w:uiPriority w:val="9"/>
    <w:semiHidden/>
    <w:rPr>
      <w:rFonts w:ascii="Calibri Light" w:eastAsia="宋体" w:hAnsi="Calibri Light" w:cs="Times New Roman"/>
      <w:b/>
      <w:bCs/>
      <w:i/>
      <w:iCs/>
      <w:color w:val="000000"/>
    </w:rPr>
  </w:style>
  <w:style w:type="character" w:customStyle="1" w:styleId="Heading5Char">
    <w:name w:val="Heading 5 Char"/>
    <w:link w:val="Heading5"/>
    <w:uiPriority w:val="9"/>
    <w:semiHidden/>
    <w:rPr>
      <w:rFonts w:ascii="Calibri Light" w:eastAsia="宋体" w:hAnsi="Calibri Light" w:cs="Times New Roman"/>
      <w:color w:val="252525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宋体" w:hAnsi="Calibri Light" w:cs="Times New Roman"/>
      <w:i/>
      <w:iCs/>
      <w:color w:val="252525"/>
    </w:rPr>
  </w:style>
  <w:style w:type="character" w:customStyle="1" w:styleId="Heading7Char">
    <w:name w:val="Heading 7 Char"/>
    <w:link w:val="Heading7"/>
    <w:uiPriority w:val="9"/>
    <w:semiHidden/>
    <w:rPr>
      <w:rFonts w:ascii="Calibri Light" w:eastAsia="宋体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Pr>
      <w:rFonts w:ascii="Calibri Light" w:eastAsia="宋体" w:hAnsi="Calibri Light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宋体" w:hAnsi="Calibri Light" w:cs="Times New Roman"/>
      <w:i/>
      <w:iCs/>
      <w:color w:val="404040"/>
      <w:sz w:val="20"/>
      <w:szCs w:val="20"/>
    </w:rPr>
  </w:style>
  <w:style w:type="character" w:styleId="SubtleEmphasis">
    <w:name w:val="Subtle Emphasis"/>
    <w:uiPriority w:val="19"/>
    <w:qFormat/>
    <w:rPr>
      <w:i/>
      <w:iCs/>
      <w:color w:val="404040"/>
    </w:rPr>
  </w:style>
  <w:style w:type="character" w:styleId="Emphasis">
    <w:name w:val="Emphasis"/>
    <w:uiPriority w:val="20"/>
    <w:qFormat/>
    <w:rPr>
      <w:i/>
      <w:iCs/>
      <w:color w:val="auto"/>
    </w:rPr>
  </w:style>
  <w:style w:type="character" w:styleId="IntenseEmphasis">
    <w:name w:val="Intense Emphasis"/>
    <w:uiPriority w:val="21"/>
    <w:qFormat/>
    <w:rPr>
      <w:b/>
      <w:bCs/>
      <w:i/>
      <w:iCs/>
      <w:caps/>
    </w:rPr>
  </w:style>
  <w:style w:type="character" w:styleId="Strong">
    <w:name w:val="Strong"/>
    <w:uiPriority w:val="22"/>
    <w:qFormat/>
    <w:rPr>
      <w:b/>
      <w:bCs/>
      <w:color w:val="00000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IntenseQuoteChar">
    <w:name w:val="Intense Quote Char"/>
    <w:link w:val="IntenseQuote"/>
    <w:uiPriority w:val="30"/>
    <w:rPr>
      <w:color w:val="000000"/>
      <w:shd w:val="clear" w:color="auto" w:fill="F2F2F2"/>
    </w:rPr>
  </w:style>
  <w:style w:type="character" w:styleId="SubtleReference">
    <w:name w:val="Subtle Reference"/>
    <w:uiPriority w:val="31"/>
    <w:qFormat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Pr>
      <w:b/>
      <w:bCs/>
      <w:smallCaps/>
      <w:u w:val="single"/>
    </w:rPr>
  </w:style>
  <w:style w:type="character" w:styleId="BookTitle">
    <w:name w:val="Book Title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rPr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13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73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5073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694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sper.org.br/" TargetMode="External"/><Relationship Id="rId2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rnando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C:\Users\Fernando\AppData\Roaming\Microsoft\Templates\Design Relatório (em branco).dotx</Template>
  <TotalTime>48</TotalTime>
  <Pages>1</Pages>
  <Words>154</Words>
  <Characters>881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orsatti</dc:creator>
  <cp:keywords/>
  <cp:lastModifiedBy>Luciano Pereira Soares</cp:lastModifiedBy>
  <cp:revision>23</cp:revision>
  <dcterms:created xsi:type="dcterms:W3CDTF">2017-03-06T00:08:00Z</dcterms:created>
  <dcterms:modified xsi:type="dcterms:W3CDTF">2017-04-06T15:09:00Z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