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colFirst="1" w:colLast="1" w:displacedByCustomXml="next"/>
    <w:sdt>
      <w:sdtPr>
        <w:id w:val="1622408992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1965"/>
            <w:gridCol w:w="7842"/>
          </w:tblGrid>
          <w:tr w:rsidR="00C03605">
            <w:trPr>
              <w:trHeight w:val="396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C03605" w:rsidRDefault="00C03605">
                <w:pPr>
                  <w:pStyle w:val="SemEspaamento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C03605" w:rsidRDefault="00035E94">
                <w:pPr>
                  <w:pStyle w:val="SemEspaamento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775F55" w:themeColor="text2"/>
                      <w:sz w:val="110"/>
                      <w:szCs w:val="110"/>
                    </w:rPr>
                    <w:alias w:val="Título"/>
                    <w:id w:val="541102321"/>
                    <w:placeholder>
                      <w:docPart w:val="98B800276ED24F7C889300E9037D227E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651CF8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</w:rPr>
                      <w:t>Projeto 5 – Análise de regressão</w:t>
                    </w:r>
                  </w:sdtContent>
                </w:sdt>
              </w:p>
            </w:tc>
          </w:tr>
          <w:bookmarkEnd w:id="0"/>
          <w:tr w:rsidR="00C03605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C03605" w:rsidRDefault="00C03605">
                <w:pPr>
                  <w:pStyle w:val="SemEspaamento"/>
                  <w:rPr>
                    <w:color w:val="EBDDC3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C03605" w:rsidRDefault="00035E94">
                <w:r>
                  <w:rPr>
                    <w:noProof/>
                  </w:rPr>
                  <w:drawing>
                    <wp:inline distT="0" distB="0" distL="0" distR="0">
                      <wp:extent cx="4907166" cy="3375113"/>
                      <wp:effectExtent l="9525" t="9525" r="17259" b="6262"/>
                      <wp:docPr id="5" name="Imagem 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j0313896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915213" cy="33751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C03605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:rsidR="00C03605" w:rsidRDefault="00035E94">
                <w:pPr>
                  <w:pStyle w:val="SemEspaamento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a"/>
                    <w:id w:val="541102334"/>
                    <w:placeholder>
                      <w:docPart w:val="F347AE6140744841B9F3982A357C0193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7-05-23T00:00:00Z">
                      <w:dateFormat w:val="dd/MM/yyyy"/>
                      <w:lid w:val="pt-B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651CF8">
                      <w:rPr>
                        <w:color w:val="FFFFFF" w:themeColor="background1"/>
                        <w:sz w:val="32"/>
                        <w:szCs w:val="32"/>
                      </w:rPr>
                      <w:t>23/05/2017</w:t>
                    </w:r>
                  </w:sdtContent>
                </w:sdt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C03605" w:rsidRDefault="00035E94">
                <w:pPr>
                  <w:pStyle w:val="SemEspaamento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ítulo"/>
                    <w:id w:val="541102329"/>
                    <w:placeholder>
                      <w:docPart w:val="C77BED86C5154B77AC9422BC5DC7FFFB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651CF8">
                      <w:rPr>
                        <w:color w:val="FFFFFF" w:themeColor="background1"/>
                        <w:sz w:val="40"/>
                        <w:szCs w:val="40"/>
                      </w:rPr>
                      <w:t>Parte Teórica – Etapa 2</w:t>
                    </w:r>
                  </w:sdtContent>
                </w:sdt>
              </w:p>
            </w:tc>
          </w:tr>
          <w:tr w:rsidR="00C03605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C03605" w:rsidRDefault="00C03605">
                <w:pPr>
                  <w:pStyle w:val="SemEspaamento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C03605" w:rsidRDefault="00651CF8">
                <w:pPr>
                  <w:pStyle w:val="SemEspaamento"/>
                  <w:spacing w:line="360" w:lineRule="auto"/>
                  <w:rPr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Na análise de regressão, o objetivo é saber se as variáveis escolhidas têm algum tipo de relação de causa e consequência. Através de fórmulas matemáticas é possível determinar a regressão das variáveis do sistema. </w:t>
                </w:r>
                <w:r w:rsidR="00035E94">
                  <w:rPr>
                    <w:sz w:val="26"/>
                    <w:szCs w:val="26"/>
                  </w:rPr>
                  <w:t xml:space="preserve">  </w:t>
                </w:r>
              </w:p>
              <w:p w:rsidR="00651CF8" w:rsidRDefault="00651CF8">
                <w:pPr>
                  <w:pStyle w:val="SemEspaamento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</w:p>
              <w:p w:rsidR="00C03605" w:rsidRDefault="00C03605">
                <w:pPr>
                  <w:pStyle w:val="SemEspaamento"/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</w:p>
            </w:tc>
          </w:tr>
        </w:tbl>
        <w:p w:rsidR="00C03605" w:rsidRDefault="00035E94">
          <w:pPr>
            <w:spacing w:after="200" w:line="276" w:lineRule="auto"/>
          </w:pPr>
        </w:p>
      </w:sdtContent>
    </w:sdt>
    <w:p w:rsidR="00C03605" w:rsidRDefault="00035E94">
      <w:pPr>
        <w:pStyle w:val="Ttulo"/>
      </w:pPr>
      <w:sdt>
        <w:sdtPr>
          <w:alias w:val="Título"/>
          <w:id w:val="-1055697181"/>
          <w:placeholder>
            <w:docPart w:val="492819BE7EF444C497131F12AF8D19C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651CF8">
            <w:t>Projeto 5 – Análise de regressão</w:t>
          </w:r>
        </w:sdtContent>
      </w:sdt>
    </w:p>
    <w:p w:rsidR="00C03605" w:rsidRDefault="00C03605">
      <w:pPr>
        <w:pStyle w:val="Ttulo"/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4"/>
        </w:rPr>
      </w:pPr>
    </w:p>
    <w:sdt>
      <w:sdtPr>
        <w:id w:val="219697527"/>
        <w:placeholder>
          <w:docPart w:val="31D0A72C607945E39B2C37AF2422C179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p w:rsidR="00C03605" w:rsidRDefault="00651CF8">
          <w:pPr>
            <w:pStyle w:val="Subttulo"/>
          </w:pPr>
          <w:r>
            <w:t>Parte Teórica – Etapa 2</w:t>
          </w:r>
        </w:p>
      </w:sdtContent>
    </w:sdt>
    <w:p w:rsidR="00C03605" w:rsidRDefault="00651CF8" w:rsidP="00651CF8">
      <w:pPr>
        <w:pStyle w:val="PargrafodaLista"/>
        <w:numPr>
          <w:ilvl w:val="0"/>
          <w:numId w:val="24"/>
        </w:numPr>
      </w:pPr>
      <w:r>
        <w:t xml:space="preserve">Consulte em livros como se calculam os estimadores de </w:t>
      </w:r>
      <w:r>
        <w:sym w:font="Symbol" w:char="F062"/>
      </w:r>
      <w:r>
        <w:t>0,</w:t>
      </w:r>
      <w:r>
        <w:t xml:space="preserve"> </w:t>
      </w:r>
      <w:r>
        <w:sym w:font="Symbol" w:char="F062"/>
      </w:r>
      <w:r>
        <w:t xml:space="preserve">1 e </w:t>
      </w:r>
      <w:r>
        <w:sym w:font="Symbol" w:char="F062"/>
      </w:r>
      <w:r>
        <w:t>2 a partir dos dados. Não é necessário demostrar as expressões</w:t>
      </w:r>
      <w:r>
        <w:t>.</w:t>
      </w:r>
    </w:p>
    <w:p w:rsidR="00651CF8" w:rsidRDefault="00651CF8" w:rsidP="00651CF8">
      <w:pPr>
        <w:pStyle w:val="PargrafodaLista"/>
      </w:pPr>
    </w:p>
    <w:p w:rsidR="00651CF8" w:rsidRDefault="00651CF8" w:rsidP="00651CF8">
      <w:pPr>
        <w:pStyle w:val="PargrafodaLista"/>
      </w:pPr>
    </w:p>
    <w:p w:rsidR="00651CF8" w:rsidRDefault="00651CF8" w:rsidP="00651CF8">
      <w:pPr>
        <w:pStyle w:val="PargrafodaLista"/>
      </w:pPr>
    </w:p>
    <w:p w:rsidR="00651CF8" w:rsidRDefault="00651CF8" w:rsidP="00651CF8"/>
    <w:p w:rsidR="00651CF8" w:rsidRDefault="00651CF8" w:rsidP="00651CF8"/>
    <w:sectPr w:rsidR="00651CF8">
      <w:headerReference w:type="even" r:id="rId11"/>
      <w:headerReference w:type="default" r:id="rId12"/>
      <w:footerReference w:type="even" r:id="rId13"/>
      <w:footerReference w:type="default" r:id="rId14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E94" w:rsidRDefault="00035E94">
      <w:pPr>
        <w:spacing w:after="0" w:line="240" w:lineRule="auto"/>
      </w:pPr>
      <w:r>
        <w:separator/>
      </w:r>
    </w:p>
  </w:endnote>
  <w:endnote w:type="continuationSeparator" w:id="0">
    <w:p w:rsidR="00035E94" w:rsidRDefault="00035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605" w:rsidRDefault="00C03605"/>
  <w:p w:rsidR="00C03605" w:rsidRDefault="00035E94">
    <w:pPr>
      <w:pStyle w:val="RodapPar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>
      <w:rPr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605" w:rsidRDefault="00C03605"/>
  <w:p w:rsidR="00C03605" w:rsidRDefault="00035E94">
    <w:pPr>
      <w:pStyle w:val="Rodapmpar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3966FD" w:rsidRPr="003966FD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E94" w:rsidRDefault="00035E94">
      <w:pPr>
        <w:spacing w:after="0" w:line="240" w:lineRule="auto"/>
      </w:pPr>
      <w:r>
        <w:separator/>
      </w:r>
    </w:p>
  </w:footnote>
  <w:footnote w:type="continuationSeparator" w:id="0">
    <w:p w:rsidR="00035E94" w:rsidRDefault="00035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605" w:rsidRDefault="00035E94">
    <w:pPr>
      <w:pStyle w:val="CabealhoPar"/>
    </w:pPr>
    <w:sdt>
      <w:sdtPr>
        <w:alias w:val="Título"/>
        <w:id w:val="540890930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51CF8">
          <w:t>Projeto 5 – Análise de regressão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605" w:rsidRDefault="00035E94">
    <w:pPr>
      <w:pStyle w:val="Cabealhompar"/>
    </w:pPr>
    <w:sdt>
      <w:sdtPr>
        <w:alias w:val="Título"/>
        <w:id w:val="540932446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51CF8">
          <w:t>Projeto 5 – Análise de regressão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Commarcador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Commarcador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Commarcador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Commarcador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Commarcador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FCC09EC"/>
    <w:multiLevelType w:val="hybridMultilevel"/>
    <w:tmpl w:val="F446B6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attachedTemplate r:id="rId1"/>
  <w:defaultTabStop w:val="720"/>
  <w:hyphenationZone w:val="4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CF8"/>
    <w:rsid w:val="00035E94"/>
    <w:rsid w:val="003966FD"/>
    <w:rsid w:val="00651CF8"/>
    <w:rsid w:val="00927E0E"/>
    <w:rsid w:val="00C0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CDAE84"/>
  <w15:docId w15:val="{4F71E729-B2D1-4DAF-88A7-5506BE0F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kern w:val="24"/>
        <w:sz w:val="23"/>
        <w:lang w:val="pt-BR" w:eastAsia="pt-B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80" w:line="264" w:lineRule="auto"/>
    </w:pPr>
  </w:style>
  <w:style w:type="paragraph" w:styleId="Ttulo1">
    <w:name w:val="heading 1"/>
    <w:basedOn w:val="Normal"/>
    <w:next w:val="Normal"/>
    <w:link w:val="Ttulo1Ch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Pr>
      <w:rFonts w:cs="Times New Roman"/>
      <w:b/>
      <w:color w:val="000000" w:themeColor="text1"/>
      <w:spacing w:val="10"/>
      <w:sz w:val="23"/>
      <w:szCs w:val="23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cs="Times New Roman"/>
      <w:sz w:val="23"/>
      <w:szCs w:val="23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Pr>
      <w:rFonts w:cs="Times New Roman"/>
      <w:sz w:val="23"/>
      <w:szCs w:val="23"/>
    </w:rPr>
  </w:style>
  <w:style w:type="paragraph" w:styleId="CitaoIntensa">
    <w:name w:val="Intense Quote"/>
    <w:basedOn w:val="Normal"/>
    <w:link w:val="CitaoIntensa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Subttulo">
    <w:name w:val="Subtitle"/>
    <w:basedOn w:val="Normal"/>
    <w:link w:val="SubttuloCh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tulo">
    <w:name w:val="Title"/>
    <w:basedOn w:val="Normal"/>
    <w:link w:val="TtuloChar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Pr>
      <w:rFonts w:cs="Times New Roman"/>
      <w:color w:val="775F55" w:themeColor="text2"/>
      <w:sz w:val="72"/>
      <w:szCs w:val="72"/>
    </w:rPr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tulodoLivro">
    <w:name w:val="Book Title"/>
    <w:basedOn w:val="Fontepargpadro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Legenda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nfase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cs="Times New Roman"/>
      <w:caps/>
      <w:spacing w:val="14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Pr>
      <w:color w:val="F7B615" w:themeColor="hyperlink"/>
      <w:u w:val="single"/>
    </w:rPr>
  </w:style>
  <w:style w:type="character" w:styleId="nfaseIntensa">
    <w:name w:val="Intense Emphasis"/>
    <w:basedOn w:val="Fontepargpadro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efernciaIntensa">
    <w:name w:val="Intense Reference"/>
    <w:basedOn w:val="Fontepargpadro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semiHidden/>
    <w:unhideWhenUsed/>
    <w:pPr>
      <w:ind w:left="360" w:hanging="360"/>
    </w:pPr>
  </w:style>
  <w:style w:type="paragraph" w:styleId="Lista2">
    <w:name w:val="List 2"/>
    <w:basedOn w:val="Normal"/>
    <w:uiPriority w:val="99"/>
    <w:semiHidden/>
    <w:unhideWhenUsed/>
    <w:pPr>
      <w:ind w:left="720" w:hanging="360"/>
    </w:pPr>
  </w:style>
  <w:style w:type="paragraph" w:styleId="Commarcadores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Commarcadores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Commarcadores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Commarcadores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Commarcadores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PargrafodaLista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EstilodeListaMediano">
    <w:name w:val="Estilo de Lista Mediano"/>
    <w:uiPriority w:val="99"/>
    <w:pPr>
      <w:numPr>
        <w:numId w:val="11"/>
      </w:numPr>
    </w:pPr>
  </w:style>
  <w:style w:type="paragraph" w:styleId="SemEspaamento">
    <w:name w:val="No Spacing"/>
    <w:basedOn w:val="Normal"/>
    <w:uiPriority w:val="99"/>
    <w:qFormat/>
    <w:pPr>
      <w:spacing w:after="0" w:line="240" w:lineRule="auto"/>
    </w:pPr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styleId="Citao">
    <w:name w:val="Quote"/>
    <w:basedOn w:val="Normal"/>
    <w:link w:val="CitaoChar"/>
    <w:uiPriority w:val="29"/>
    <w:qFormat/>
    <w:rPr>
      <w:i/>
      <w:smallCaps/>
      <w:color w:val="775F55" w:themeColor="text2"/>
      <w:spacing w:val="6"/>
    </w:rPr>
  </w:style>
  <w:style w:type="character" w:customStyle="1" w:styleId="CitaoChar">
    <w:name w:val="Citação Char"/>
    <w:basedOn w:val="Fontepargpadro"/>
    <w:link w:val="Citao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Forte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nfaseSutil">
    <w:name w:val="Subtle Emphasis"/>
    <w:basedOn w:val="Fontepargpadro"/>
    <w:uiPriority w:val="19"/>
    <w:qFormat/>
    <w:rPr>
      <w:rFonts w:asciiTheme="minorHAnsi" w:hAnsiTheme="minorHAnsi"/>
      <w:i/>
      <w:sz w:val="23"/>
    </w:rPr>
  </w:style>
  <w:style w:type="character" w:styleId="RefernciaSutil">
    <w:name w:val="Subtle Reference"/>
    <w:basedOn w:val="Fontepargpadro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Tabelacomgrade">
    <w:name w:val="Table Grid"/>
    <w:basedOn w:val="Tabelanormal"/>
    <w:uiPriority w:val="1"/>
    <w:pPr>
      <w:spacing w:after="0" w:line="240" w:lineRule="auto"/>
    </w:pPr>
    <w:rPr>
      <w:rFonts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autoridad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Sumrio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Sumrio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Sumrio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Sumrio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Sumrio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Sumrio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Sumrio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Sumrio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Sumrio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Categoria">
    <w:name w:val="Categoria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NomedaEmpresa">
    <w:name w:val="Nome da Empresa"/>
    <w:basedOn w:val="Normal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RodapPar">
    <w:name w:val="Rodapé Par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Rodapmpar">
    <w:name w:val="Rodapé Ímpar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CabealhoPar">
    <w:name w:val="Cabeçalho Par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</w:rPr>
  </w:style>
  <w:style w:type="paragraph" w:customStyle="1" w:styleId="Cabealhompar">
    <w:name w:val="Cabeçalho Ímpar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</w:rPr>
  </w:style>
  <w:style w:type="paragraph" w:customStyle="1" w:styleId="SemEspaamento1">
    <w:name w:val="Sem Espaçamento1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a\AppData\Roaming\Microsoft\Templates\Relat&#243;rio%20(tema%20Media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8B800276ED24F7C889300E9037D22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320CF6-2179-4CD7-8739-841D3D5FFD60}"/>
      </w:docPartPr>
      <w:docPartBody>
        <w:p w:rsidR="00000000" w:rsidRDefault="00230101">
          <w:pPr>
            <w:pStyle w:val="98B800276ED24F7C889300E9037D227E"/>
          </w:pPr>
          <w:r>
            <w:rPr>
              <w:rFonts w:asciiTheme="majorHAnsi" w:eastAsiaTheme="majorEastAsia" w:hAnsiTheme="majorHAnsi" w:cstheme="majorBidi"/>
              <w:caps/>
              <w:color w:val="44546A" w:themeColor="text2"/>
              <w:sz w:val="110"/>
              <w:szCs w:val="110"/>
            </w:rPr>
            <w:t>[Digite o título do documento]</w:t>
          </w:r>
        </w:p>
      </w:docPartBody>
    </w:docPart>
    <w:docPart>
      <w:docPartPr>
        <w:name w:val="F347AE6140744841B9F3982A357C01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3D6B72-155E-45A6-97BF-8E505E74FA19}"/>
      </w:docPartPr>
      <w:docPartBody>
        <w:p w:rsidR="00000000" w:rsidRDefault="00230101">
          <w:pPr>
            <w:pStyle w:val="F347AE6140744841B9F3982A357C0193"/>
          </w:pPr>
          <w:r>
            <w:rPr>
              <w:color w:val="FFFFFF" w:themeColor="background1"/>
              <w:sz w:val="32"/>
              <w:szCs w:val="32"/>
            </w:rPr>
            <w:t>[Escolha a data]</w:t>
          </w:r>
        </w:p>
      </w:docPartBody>
    </w:docPart>
    <w:docPart>
      <w:docPartPr>
        <w:name w:val="C77BED86C5154B77AC9422BC5DC7FF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24C847-A1F2-4C99-A161-1745A12AEF27}"/>
      </w:docPartPr>
      <w:docPartBody>
        <w:p w:rsidR="00000000" w:rsidRDefault="00230101">
          <w:pPr>
            <w:pStyle w:val="C77BED86C5154B77AC9422BC5DC7FFFB"/>
          </w:pPr>
          <w:r>
            <w:rPr>
              <w:color w:val="FFFFFF" w:themeColor="background1"/>
              <w:sz w:val="40"/>
              <w:szCs w:val="40"/>
            </w:rPr>
            <w:t>[Digite o subtítulo do documento]</w:t>
          </w:r>
        </w:p>
      </w:docPartBody>
    </w:docPart>
    <w:docPart>
      <w:docPartPr>
        <w:name w:val="492819BE7EF444C497131F12AF8D19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777AFD-2F45-42F7-95AB-715372663B54}"/>
      </w:docPartPr>
      <w:docPartBody>
        <w:p w:rsidR="00000000" w:rsidRDefault="00230101">
          <w:pPr>
            <w:pStyle w:val="492819BE7EF444C497131F12AF8D19C0"/>
          </w:pPr>
          <w:r>
            <w:t>[Digite o título do documento]</w:t>
          </w:r>
        </w:p>
      </w:docPartBody>
    </w:docPart>
    <w:docPart>
      <w:docPartPr>
        <w:name w:val="31D0A72C607945E39B2C37AF2422C1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C01D6E-830D-4824-A653-1D72CFC2907D}"/>
      </w:docPartPr>
      <w:docPartBody>
        <w:p w:rsidR="00000000" w:rsidRDefault="00230101">
          <w:pPr>
            <w:pStyle w:val="31D0A72C607945E39B2C37AF2422C179"/>
          </w:pPr>
          <w:r>
            <w:t>[Digite o subtítulo]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101"/>
    <w:rsid w:val="0023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4472C4" w:themeColor="accent1"/>
      <w:spacing w:val="20"/>
      <w:kern w:val="24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8B800276ED24F7C889300E9037D227E">
    <w:name w:val="98B800276ED24F7C889300E9037D227E"/>
  </w:style>
  <w:style w:type="paragraph" w:customStyle="1" w:styleId="F347AE6140744841B9F3982A357C0193">
    <w:name w:val="F347AE6140744841B9F3982A357C0193"/>
  </w:style>
  <w:style w:type="paragraph" w:customStyle="1" w:styleId="C77BED86C5154B77AC9422BC5DC7FFFB">
    <w:name w:val="C77BED86C5154B77AC9422BC5DC7FFFB"/>
  </w:style>
  <w:style w:type="paragraph" w:customStyle="1" w:styleId="F8530EE12AC341C1A28EAC37E5C2AB4B">
    <w:name w:val="F8530EE12AC341C1A28EAC37E5C2AB4B"/>
  </w:style>
  <w:style w:type="paragraph" w:customStyle="1" w:styleId="492819BE7EF444C497131F12AF8D19C0">
    <w:name w:val="492819BE7EF444C497131F12AF8D19C0"/>
  </w:style>
  <w:style w:type="paragraph" w:customStyle="1" w:styleId="31D0A72C607945E39B2C37AF2422C179">
    <w:name w:val="31D0A72C607945E39B2C37AF2422C179"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eastAsiaTheme="minorHAnsi" w:cs="Times New Roman"/>
      <w:b/>
      <w:color w:val="4472C4" w:themeColor="accent1"/>
      <w:spacing w:val="20"/>
      <w:kern w:val="24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paragraph" w:styleId="CitaoIntensa">
    <w:name w:val="Intense Quote"/>
    <w:basedOn w:val="Normal"/>
    <w:link w:val="CitaoIntensaChar"/>
    <w:uiPriority w:val="30"/>
    <w:qFormat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ED7D31" w:themeColor="accent2"/>
      <w:kern w:val="24"/>
      <w:sz w:val="23"/>
      <w:szCs w:val="23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eastAsiaTheme="minorHAnsi" w:cs="Times New Roman"/>
      <w:b/>
      <w:color w:val="ED7D31" w:themeColor="accent2"/>
      <w:kern w:val="24"/>
      <w:sz w:val="23"/>
      <w:szCs w:val="23"/>
      <w:shd w:val="clear" w:color="auto" w:fill="FFFFFF" w:themeFill="background1"/>
    </w:rPr>
  </w:style>
  <w:style w:type="paragraph" w:customStyle="1" w:styleId="C74559755E544F6D86C6E62D1F66F879">
    <w:name w:val="C74559755E544F6D86C6E62D1F66F8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CoverPageProperties xmlns="http://schemas.microsoft.com/office/2006/coverPageProps">
  <PublishDate>2017-05-23T00:00:00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6D10E943-9264-438A-9E29-151406D929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(tema Mediano).dotx</Template>
  <TotalTime>0</TotalTime>
  <Pages>2</Pages>
  <Words>78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Projeto 5 – Análise de regressão</vt:lpstr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5 – Análise de regressão</dc:title>
  <dc:subject>Parte Teórica – Etapa 2</dc:subject>
  <dc:creator>francisco aveiro</dc:creator>
  <cp:keywords/>
  <cp:lastModifiedBy>francisco aveiro</cp:lastModifiedBy>
  <cp:revision>2</cp:revision>
  <dcterms:created xsi:type="dcterms:W3CDTF">2017-05-23T17:51:00Z</dcterms:created>
  <dcterms:modified xsi:type="dcterms:W3CDTF">2017-05-23T17:51:00Z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